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8DFF" w14:textId="6B7BA98C" w:rsidR="00E94641" w:rsidRDefault="00E94641"/>
    <w:p w14:paraId="02245B32" w14:textId="47CB400A" w:rsidR="00A60B2D" w:rsidRDefault="00A60B2D"/>
    <w:p w14:paraId="5B64A649" w14:textId="3F4C2984" w:rsidR="00A60B2D" w:rsidRDefault="00A60B2D"/>
    <w:p w14:paraId="67E1957A" w14:textId="4CC8FD52" w:rsidR="00A60B2D" w:rsidRDefault="00A60B2D" w:rsidP="00B06BE0">
      <w:pPr>
        <w:jc w:val="center"/>
      </w:pPr>
    </w:p>
    <w:p w14:paraId="55AB1BEA" w14:textId="205AB3C8" w:rsidR="00B06BE0" w:rsidRDefault="00B06BE0" w:rsidP="00B06BE0">
      <w:pPr>
        <w:jc w:val="center"/>
      </w:pPr>
    </w:p>
    <w:p w14:paraId="52AFB5FA" w14:textId="2463A980" w:rsidR="00B06BE0" w:rsidRDefault="00B06BE0" w:rsidP="00B06BE0">
      <w:pPr>
        <w:jc w:val="center"/>
      </w:pPr>
    </w:p>
    <w:p w14:paraId="1E6A537E" w14:textId="7011C0E4" w:rsidR="00C02215" w:rsidRDefault="00C02215" w:rsidP="00B06BE0">
      <w:pPr>
        <w:jc w:val="center"/>
      </w:pPr>
    </w:p>
    <w:p w14:paraId="7421ECE7" w14:textId="77777777" w:rsidR="00C02215" w:rsidRDefault="00C02215" w:rsidP="00B06BE0">
      <w:pPr>
        <w:jc w:val="center"/>
      </w:pPr>
    </w:p>
    <w:p w14:paraId="14AE2FA6" w14:textId="532A7365" w:rsidR="00B06BE0" w:rsidRPr="00B06BE0" w:rsidRDefault="0067493C" w:rsidP="00B06BE0">
      <w:pPr>
        <w:jc w:val="center"/>
      </w:pPr>
      <w:bookmarkStart w:id="0" w:name="_Hlk126344391"/>
      <w:r>
        <w:rPr>
          <w:b/>
          <w:bCs/>
        </w:rPr>
        <w:t>Reflection</w:t>
      </w:r>
    </w:p>
    <w:bookmarkEnd w:id="0"/>
    <w:p w14:paraId="7966AE7F" w14:textId="77777777" w:rsidR="00B06BE0" w:rsidRPr="00B06BE0" w:rsidRDefault="00B06BE0" w:rsidP="00B06BE0">
      <w:pPr>
        <w:jc w:val="center"/>
      </w:pPr>
      <w:r w:rsidRPr="00B06BE0">
        <w:t>Hope R. Exnicious</w:t>
      </w:r>
    </w:p>
    <w:p w14:paraId="73413682" w14:textId="77777777" w:rsidR="00B06BE0" w:rsidRPr="00B06BE0" w:rsidRDefault="00B06BE0" w:rsidP="00B06BE0">
      <w:pPr>
        <w:jc w:val="center"/>
      </w:pPr>
      <w:r w:rsidRPr="00B06BE0">
        <w:t>Southern New Hampshire University</w:t>
      </w:r>
    </w:p>
    <w:p w14:paraId="27D4FEE8" w14:textId="56B404AB" w:rsidR="00B06BE0" w:rsidRPr="00B06BE0" w:rsidRDefault="00B06BE0" w:rsidP="00B06BE0">
      <w:pPr>
        <w:jc w:val="center"/>
      </w:pPr>
      <w:r>
        <w:t>C</w:t>
      </w:r>
      <w:r w:rsidR="00BB415B">
        <w:t>S</w:t>
      </w:r>
      <w:r>
        <w:t>-</w:t>
      </w:r>
      <w:r w:rsidR="001B7B08">
        <w:t>405-H7070</w:t>
      </w:r>
      <w:r w:rsidRPr="00B06BE0">
        <w:t xml:space="preserve"> </w:t>
      </w:r>
      <w:r w:rsidR="00491074">
        <w:t>S</w:t>
      </w:r>
      <w:r w:rsidR="001B7B08">
        <w:t>ecure Coding</w:t>
      </w:r>
      <w:r w:rsidR="00491074">
        <w:t xml:space="preserve"> </w:t>
      </w:r>
      <w:r w:rsidRPr="00B06BE0">
        <w:t>2</w:t>
      </w:r>
      <w:r>
        <w:t>3</w:t>
      </w:r>
      <w:r w:rsidRPr="00B06BE0">
        <w:t>EW</w:t>
      </w:r>
      <w:r w:rsidR="001B7B08">
        <w:t>2</w:t>
      </w:r>
    </w:p>
    <w:p w14:paraId="3143D07E" w14:textId="0CBC3453" w:rsidR="00B06BE0" w:rsidRPr="00B06BE0" w:rsidRDefault="00B06BE0" w:rsidP="00B06BE0">
      <w:pPr>
        <w:jc w:val="center"/>
      </w:pPr>
      <w:r w:rsidRPr="00B06BE0">
        <w:t xml:space="preserve">Professor </w:t>
      </w:r>
      <w:r w:rsidR="001B7B08" w:rsidRPr="001B7B08">
        <w:t xml:space="preserve">Ahlam </w:t>
      </w:r>
      <w:proofErr w:type="spellStart"/>
      <w:r w:rsidR="001B7B08" w:rsidRPr="001B7B08">
        <w:t>Alhweiti</w:t>
      </w:r>
      <w:proofErr w:type="spellEnd"/>
    </w:p>
    <w:p w14:paraId="11A22CD2" w14:textId="0FF2047E" w:rsidR="00B06BE0" w:rsidRPr="00B06BE0" w:rsidRDefault="0061358E" w:rsidP="00B06BE0">
      <w:pPr>
        <w:jc w:val="center"/>
      </w:pPr>
      <w:r>
        <w:t>December</w:t>
      </w:r>
      <w:r w:rsidR="001B7B08">
        <w:t xml:space="preserve"> </w:t>
      </w:r>
      <w:r>
        <w:t>17</w:t>
      </w:r>
      <w:r w:rsidR="008A775D">
        <w:t>, 2023</w:t>
      </w:r>
    </w:p>
    <w:p w14:paraId="27DA046B" w14:textId="77777777" w:rsidR="00B06BE0" w:rsidRDefault="00B06BE0" w:rsidP="00B06BE0">
      <w:pPr>
        <w:jc w:val="center"/>
      </w:pPr>
    </w:p>
    <w:p w14:paraId="5CC953D4" w14:textId="32A1DD4F" w:rsidR="00A60B2D" w:rsidRDefault="00A60B2D"/>
    <w:p w14:paraId="06B3EBC1" w14:textId="3F680C9A" w:rsidR="00A60B2D" w:rsidRDefault="00A60B2D"/>
    <w:p w14:paraId="15B84059" w14:textId="588945FC" w:rsidR="00A60B2D" w:rsidRDefault="00A60B2D"/>
    <w:p w14:paraId="254EC278" w14:textId="59873AFA" w:rsidR="00A60B2D" w:rsidRDefault="00A60B2D"/>
    <w:p w14:paraId="33EE6A4E" w14:textId="5C70F1E0" w:rsidR="00A60B2D" w:rsidRDefault="00A60B2D"/>
    <w:p w14:paraId="73FBF969" w14:textId="249C2596" w:rsidR="00A60B2D" w:rsidRDefault="00A60B2D"/>
    <w:p w14:paraId="155AA976" w14:textId="5223CFA9" w:rsidR="00A60B2D" w:rsidRDefault="00A60B2D"/>
    <w:p w14:paraId="3CB8DD6B" w14:textId="77777777" w:rsidR="00B06BE0" w:rsidRDefault="00B06BE0" w:rsidP="00A60B2D"/>
    <w:p w14:paraId="259A4B42" w14:textId="1384EE14" w:rsidR="001B7B08" w:rsidRDefault="0067493C" w:rsidP="001B7B08">
      <w:pPr>
        <w:jc w:val="center"/>
        <w:rPr>
          <w:b/>
          <w:bCs/>
        </w:rPr>
      </w:pPr>
      <w:r>
        <w:rPr>
          <w:b/>
          <w:bCs/>
        </w:rPr>
        <w:lastRenderedPageBreak/>
        <w:t>Reflection</w:t>
      </w:r>
    </w:p>
    <w:p w14:paraId="3FC50763" w14:textId="55A678E9" w:rsidR="00922554" w:rsidRDefault="00922554" w:rsidP="00922554">
      <w:pPr>
        <w:ind w:firstLine="720"/>
      </w:pPr>
      <w:r w:rsidRPr="00922554">
        <w:t>As I think back on this course, which has helped me learn a lot about safe cod</w:t>
      </w:r>
      <w:r w:rsidR="00657187">
        <w:t>ing techniques</w:t>
      </w:r>
      <w:r w:rsidRPr="00922554">
        <w:t xml:space="preserve"> and</w:t>
      </w:r>
      <w:r w:rsidR="00657187">
        <w:t xml:space="preserve"> how they intertwine with</w:t>
      </w:r>
      <w:r w:rsidRPr="00922554">
        <w:t xml:space="preserve"> cybersecurity, I want to talk about some of the most important things I've learned and how they've changed how I think about and approach these important topics.</w:t>
      </w:r>
    </w:p>
    <w:p w14:paraId="55EBE278" w14:textId="725D8784" w:rsidR="00922554" w:rsidRDefault="00922554" w:rsidP="00922554">
      <w:pPr>
        <w:ind w:firstLine="720"/>
      </w:pPr>
      <w:r w:rsidRPr="00922554">
        <w:t xml:space="preserve">Having the awareness that security is not a secondary concern but rather an essential component of the coding process has been one of the most important adjustments in my outlook. </w:t>
      </w:r>
      <w:proofErr w:type="gramStart"/>
      <w:r w:rsidRPr="00922554">
        <w:t>In order to</w:t>
      </w:r>
      <w:proofErr w:type="gramEnd"/>
      <w:r w:rsidRPr="00922554">
        <w:t xml:space="preserve"> build reliable software, secure coding standards must be followed. We may prevent several potential vulnerabilities from being exploited in the future by including these techniques from the beginning. The readings emphasize the importance of this proactive approach, which prevents security from becoming an afterthought and instead makes it an integral part of the development process. It's the same as </w:t>
      </w:r>
      <w:r>
        <w:t>installing home security surveillance prior to a break in or accident, instead of waiting for a situation to arise. It is said that is better to have and not need, versus need and not have.</w:t>
      </w:r>
    </w:p>
    <w:p w14:paraId="3862248A" w14:textId="77777777" w:rsidR="00A85CCE" w:rsidRDefault="00A85CCE" w:rsidP="00922554">
      <w:pPr>
        <w:ind w:firstLine="720"/>
      </w:pPr>
      <w:r w:rsidRPr="00A85CCE">
        <w:t xml:space="preserve">The importance of understanding the balance between risk and cost-benefit cannot be overstated. There is a cost to every security measure, whether it's money, speed, or the way users feel about the system. The readings for this course stressed the need </w:t>
      </w:r>
      <w:proofErr w:type="gramStart"/>
      <w:r w:rsidRPr="00A85CCE">
        <w:t>of taking</w:t>
      </w:r>
      <w:proofErr w:type="gramEnd"/>
      <w:r w:rsidRPr="00A85CCE">
        <w:t xml:space="preserve"> a practical approach, which involves weighing the advantages and disadvantages of potential risks and then </w:t>
      </w:r>
      <w:proofErr w:type="gramStart"/>
      <w:r w:rsidRPr="00A85CCE">
        <w:t>taking action</w:t>
      </w:r>
      <w:proofErr w:type="gramEnd"/>
      <w:r w:rsidRPr="00A85CCE">
        <w:t xml:space="preserve"> accordingly. This way of thinking makes sense to me because it fits with real-life situations where resources are </w:t>
      </w:r>
      <w:proofErr w:type="gramStart"/>
      <w:r w:rsidRPr="00A85CCE">
        <w:t>limited</w:t>
      </w:r>
      <w:proofErr w:type="gramEnd"/>
      <w:r w:rsidRPr="00A85CCE">
        <w:t xml:space="preserve"> and choices need to be safe and profitable at the same time.</w:t>
      </w:r>
    </w:p>
    <w:p w14:paraId="3E85843F" w14:textId="6857E24A" w:rsidR="00A85CCE" w:rsidRDefault="00A85CCE" w:rsidP="00922554">
      <w:pPr>
        <w:ind w:firstLine="720"/>
      </w:pPr>
      <w:r w:rsidRPr="00A85CCE">
        <w:t xml:space="preserve">The idea of zero trust has completely revolutionized the way we approach security. The key is to treat every request as if it were coming from an unprotected network and check for </w:t>
      </w:r>
      <w:r w:rsidRPr="00A85CCE">
        <w:lastRenderedPageBreak/>
        <w:t xml:space="preserve">vulnerabilities. This is true not just for hazards that come from the outside but also for those that come from inside. Moving from a security strategy based on border protection to one that is more reactive and aware of the situation is like switching to a </w:t>
      </w:r>
      <w:r w:rsidRPr="00A85CCE">
        <w:t>zero-trust</w:t>
      </w:r>
      <w:r w:rsidRPr="00A85CCE">
        <w:t xml:space="preserve"> model. In today's world, where risks are getting smarter and come from both inside and outside the network, this way of thinking is very important.</w:t>
      </w:r>
    </w:p>
    <w:p w14:paraId="3F10BD66" w14:textId="77777777" w:rsidR="00972BC3" w:rsidRDefault="00972BC3" w:rsidP="00972BC3">
      <w:pPr>
        <w:ind w:firstLine="720"/>
      </w:pPr>
      <w:r w:rsidRPr="00972BC3">
        <w:t xml:space="preserve">Organizational security relies on effective security practices. These regulations, I've realized, need to be explicit, legally binding, and flexible. They should give best practices guidelines, rules for following them, and a plan for what to do in case of a security issue. </w:t>
      </w:r>
      <w:proofErr w:type="gramStart"/>
      <w:r w:rsidRPr="00972BC3">
        <w:t>In order to</w:t>
      </w:r>
      <w:proofErr w:type="gramEnd"/>
      <w:r w:rsidRPr="00972BC3">
        <w:t xml:space="preserve"> put these principles into action, as we covered in class, the leadership must set an example and stress the significance of security at all levels of the company.</w:t>
      </w:r>
      <w:r w:rsidR="00922554">
        <w:tab/>
      </w:r>
    </w:p>
    <w:p w14:paraId="69CE443C" w14:textId="14E3E25C" w:rsidR="00922554" w:rsidRDefault="00972BC3" w:rsidP="00972BC3">
      <w:pPr>
        <w:ind w:firstLine="720"/>
      </w:pPr>
      <w:r w:rsidRPr="00972BC3">
        <w:t xml:space="preserve">To summarize, my comprehension of safe coding methods, risk assessment, the zero-trust paradigm, and the significance of strong security rules has been significantly enhanced </w:t>
      </w:r>
      <w:proofErr w:type="gramStart"/>
      <w:r w:rsidRPr="00972BC3">
        <w:t>as a result of</w:t>
      </w:r>
      <w:proofErr w:type="gramEnd"/>
      <w:r w:rsidRPr="00972BC3">
        <w:t xml:space="preserve"> my participation in this course. I'm equipped to see security as an organization's culture and mentality, not merely a collection of technical difficulties, thanks to the readings and discussions. In addition to being essential for my present coursework, this information will serve me well in my future cybersecurity-related job.</w:t>
      </w:r>
    </w:p>
    <w:p w14:paraId="291CA09E" w14:textId="77777777" w:rsidR="00922554" w:rsidRDefault="00922554" w:rsidP="00922554"/>
    <w:p w14:paraId="4A4A99AD" w14:textId="77777777" w:rsidR="00922554" w:rsidRDefault="00922554" w:rsidP="00922554"/>
    <w:p w14:paraId="2AF6583E" w14:textId="77777777" w:rsidR="00922554" w:rsidRDefault="00922554" w:rsidP="00922554"/>
    <w:p w14:paraId="47A4068F" w14:textId="77777777" w:rsidR="00922554" w:rsidRDefault="00922554" w:rsidP="00922554"/>
    <w:p w14:paraId="3D72EE3E" w14:textId="7A9C7316" w:rsidR="00390A4D" w:rsidRDefault="00390A4D" w:rsidP="00390A4D"/>
    <w:p w14:paraId="7D2A9B68" w14:textId="77777777" w:rsidR="00390A4D" w:rsidRDefault="00390A4D" w:rsidP="00390A4D"/>
    <w:p w14:paraId="118B3C7C" w14:textId="33F65AFF" w:rsidR="00317EC8" w:rsidRPr="00317EC8" w:rsidRDefault="00317EC8" w:rsidP="00922554">
      <w:r w:rsidRPr="00317EC8">
        <w:rPr>
          <w:vanish/>
        </w:rPr>
        <w:t>Top of Form</w:t>
      </w:r>
    </w:p>
    <w:p w14:paraId="58814858" w14:textId="4751A68B" w:rsidR="00A35336" w:rsidRPr="001B7B08" w:rsidRDefault="00A35336" w:rsidP="00A35336">
      <w:pPr>
        <w:rPr>
          <w:b/>
          <w:bCs/>
        </w:rPr>
      </w:pPr>
    </w:p>
    <w:sectPr w:rsidR="00A35336" w:rsidRPr="001B7B08" w:rsidSect="005C45C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B545" w14:textId="77777777" w:rsidR="000177EE" w:rsidRDefault="000177EE" w:rsidP="005C45C5">
      <w:pPr>
        <w:spacing w:line="240" w:lineRule="auto"/>
      </w:pPr>
      <w:r>
        <w:separator/>
      </w:r>
    </w:p>
  </w:endnote>
  <w:endnote w:type="continuationSeparator" w:id="0">
    <w:p w14:paraId="47B989AE" w14:textId="77777777" w:rsidR="000177EE" w:rsidRDefault="000177EE" w:rsidP="005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CBDD" w14:textId="77777777" w:rsidR="000177EE" w:rsidRDefault="000177EE" w:rsidP="005C45C5">
      <w:pPr>
        <w:spacing w:line="240" w:lineRule="auto"/>
      </w:pPr>
      <w:r>
        <w:separator/>
      </w:r>
    </w:p>
  </w:footnote>
  <w:footnote w:type="continuationSeparator" w:id="0">
    <w:p w14:paraId="2A8828DA" w14:textId="77777777" w:rsidR="000177EE" w:rsidRDefault="000177EE" w:rsidP="005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FC87" w14:textId="14D98724" w:rsidR="005C45C5" w:rsidRDefault="0067493C" w:rsidP="00A70EE9">
    <w:pPr>
      <w:pStyle w:val="Header"/>
    </w:pPr>
    <w:r>
      <w:t>Reflection</w:t>
    </w:r>
    <w:r w:rsidR="00317EC8">
      <w:t xml:space="preserve"> </w:t>
    </w:r>
    <w:r w:rsidR="00C54471">
      <w:tab/>
    </w:r>
    <w:r w:rsidR="005C45C5">
      <w:tab/>
    </w:r>
    <w:sdt>
      <w:sdtPr>
        <w:id w:val="-592011482"/>
        <w:docPartObj>
          <w:docPartGallery w:val="Page Numbers (Top of Page)"/>
          <w:docPartUnique/>
        </w:docPartObj>
      </w:sdtPr>
      <w:sdtEndPr>
        <w:rPr>
          <w:noProof/>
        </w:rPr>
      </w:sdtEndPr>
      <w:sdtContent>
        <w:r w:rsidR="005C45C5">
          <w:fldChar w:fldCharType="begin"/>
        </w:r>
        <w:r w:rsidR="005C45C5">
          <w:instrText xml:space="preserve"> PAGE   \* MERGEFORMAT </w:instrText>
        </w:r>
        <w:r w:rsidR="005C45C5">
          <w:fldChar w:fldCharType="separate"/>
        </w:r>
        <w:r w:rsidR="005C45C5">
          <w:rPr>
            <w:noProof/>
          </w:rPr>
          <w:t>2</w:t>
        </w:r>
        <w:r w:rsidR="005C45C5">
          <w:rPr>
            <w:noProof/>
          </w:rPr>
          <w:fldChar w:fldCharType="end"/>
        </w:r>
      </w:sdtContent>
    </w:sdt>
  </w:p>
  <w:p w14:paraId="634F95AF" w14:textId="77777777" w:rsidR="005C45C5" w:rsidRDefault="005C4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5A52" w14:textId="766C869E" w:rsidR="00C54471" w:rsidRDefault="00C54471">
    <w:pPr>
      <w:pStyle w:val="Header"/>
    </w:pPr>
    <w:r>
      <w:t>RUNNING HEAD</w:t>
    </w:r>
    <w:r w:rsidR="00E5626A">
      <w:t>:</w:t>
    </w:r>
    <w:r w:rsidR="009E416F">
      <w:t xml:space="preserve"> </w:t>
    </w:r>
    <w:r w:rsidR="0067493C">
      <w:t>REFLECTION</w:t>
    </w:r>
    <w:r w:rsidR="00491074">
      <w:tab/>
    </w:r>
    <w:r>
      <w:tab/>
    </w:r>
    <w:sdt>
      <w:sdtPr>
        <w:id w:val="10708511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A241E7" w14:textId="4BD9B5E3" w:rsidR="005C45C5" w:rsidRDefault="005C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A66343"/>
    <w:multiLevelType w:val="multilevel"/>
    <w:tmpl w:val="7C1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53631142">
    <w:abstractNumId w:val="11"/>
  </w:num>
  <w:num w:numId="2" w16cid:durableId="2073959569">
    <w:abstractNumId w:val="10"/>
  </w:num>
  <w:num w:numId="3" w16cid:durableId="1677078024">
    <w:abstractNumId w:val="14"/>
  </w:num>
  <w:num w:numId="4" w16cid:durableId="1630162026">
    <w:abstractNumId w:val="12"/>
  </w:num>
  <w:num w:numId="5" w16cid:durableId="537477353">
    <w:abstractNumId w:val="9"/>
  </w:num>
  <w:num w:numId="6" w16cid:durableId="1215779289">
    <w:abstractNumId w:val="7"/>
  </w:num>
  <w:num w:numId="7" w16cid:durableId="1362586189">
    <w:abstractNumId w:val="6"/>
  </w:num>
  <w:num w:numId="8" w16cid:durableId="1306621850">
    <w:abstractNumId w:val="5"/>
  </w:num>
  <w:num w:numId="9" w16cid:durableId="790900806">
    <w:abstractNumId w:val="4"/>
  </w:num>
  <w:num w:numId="10" w16cid:durableId="1906256248">
    <w:abstractNumId w:val="8"/>
  </w:num>
  <w:num w:numId="11" w16cid:durableId="2119060166">
    <w:abstractNumId w:val="3"/>
  </w:num>
  <w:num w:numId="12" w16cid:durableId="1953707725">
    <w:abstractNumId w:val="2"/>
  </w:num>
  <w:num w:numId="13" w16cid:durableId="63375032">
    <w:abstractNumId w:val="1"/>
  </w:num>
  <w:num w:numId="14" w16cid:durableId="1241671160">
    <w:abstractNumId w:val="0"/>
  </w:num>
  <w:num w:numId="15" w16cid:durableId="1936670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2D"/>
    <w:rsid w:val="000005E5"/>
    <w:rsid w:val="00005F6D"/>
    <w:rsid w:val="000177EE"/>
    <w:rsid w:val="00031434"/>
    <w:rsid w:val="0011330D"/>
    <w:rsid w:val="0013672B"/>
    <w:rsid w:val="001830EA"/>
    <w:rsid w:val="00195F86"/>
    <w:rsid w:val="001B7B08"/>
    <w:rsid w:val="00211402"/>
    <w:rsid w:val="002A2AE6"/>
    <w:rsid w:val="002A7D60"/>
    <w:rsid w:val="002B4C49"/>
    <w:rsid w:val="002F056D"/>
    <w:rsid w:val="00317EC8"/>
    <w:rsid w:val="00372CE5"/>
    <w:rsid w:val="00390A4D"/>
    <w:rsid w:val="003A6576"/>
    <w:rsid w:val="003C7665"/>
    <w:rsid w:val="003E6098"/>
    <w:rsid w:val="00410C87"/>
    <w:rsid w:val="00424A0E"/>
    <w:rsid w:val="00442B3C"/>
    <w:rsid w:val="004553AD"/>
    <w:rsid w:val="0048606C"/>
    <w:rsid w:val="00491074"/>
    <w:rsid w:val="004A0DA3"/>
    <w:rsid w:val="004A4D03"/>
    <w:rsid w:val="004E5E64"/>
    <w:rsid w:val="005247A5"/>
    <w:rsid w:val="00562A92"/>
    <w:rsid w:val="005C0352"/>
    <w:rsid w:val="005C3811"/>
    <w:rsid w:val="005C45C5"/>
    <w:rsid w:val="0061358E"/>
    <w:rsid w:val="00657187"/>
    <w:rsid w:val="00663EAE"/>
    <w:rsid w:val="0067493C"/>
    <w:rsid w:val="006F07C6"/>
    <w:rsid w:val="007131FA"/>
    <w:rsid w:val="007609A6"/>
    <w:rsid w:val="00816697"/>
    <w:rsid w:val="00882228"/>
    <w:rsid w:val="00884E0A"/>
    <w:rsid w:val="008A775D"/>
    <w:rsid w:val="008A7954"/>
    <w:rsid w:val="00922554"/>
    <w:rsid w:val="009334BD"/>
    <w:rsid w:val="00972BC3"/>
    <w:rsid w:val="0098306B"/>
    <w:rsid w:val="009E416F"/>
    <w:rsid w:val="009F224D"/>
    <w:rsid w:val="00A35336"/>
    <w:rsid w:val="00A60B2D"/>
    <w:rsid w:val="00A70EE9"/>
    <w:rsid w:val="00A85CCE"/>
    <w:rsid w:val="00AA7329"/>
    <w:rsid w:val="00AE25DA"/>
    <w:rsid w:val="00B01791"/>
    <w:rsid w:val="00B06BE0"/>
    <w:rsid w:val="00B12DC9"/>
    <w:rsid w:val="00B25787"/>
    <w:rsid w:val="00B73814"/>
    <w:rsid w:val="00BB415B"/>
    <w:rsid w:val="00BC5195"/>
    <w:rsid w:val="00C02215"/>
    <w:rsid w:val="00C2426E"/>
    <w:rsid w:val="00C54471"/>
    <w:rsid w:val="00C87D30"/>
    <w:rsid w:val="00CA4B2C"/>
    <w:rsid w:val="00D130E3"/>
    <w:rsid w:val="00D87780"/>
    <w:rsid w:val="00DB165F"/>
    <w:rsid w:val="00DB283A"/>
    <w:rsid w:val="00E23B5A"/>
    <w:rsid w:val="00E24265"/>
    <w:rsid w:val="00E5626A"/>
    <w:rsid w:val="00E8412D"/>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E45E"/>
  <w15:chartTrackingRefBased/>
  <w15:docId w15:val="{BE8984E0-B4D8-45EF-BFF8-98BB4659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5C45C5"/>
    <w:rPr>
      <w:color w:val="605E5C"/>
      <w:shd w:val="clear" w:color="auto" w:fill="E1DFDD"/>
    </w:rPr>
  </w:style>
  <w:style w:type="paragraph" w:styleId="Header">
    <w:name w:val="header"/>
    <w:basedOn w:val="Normal"/>
    <w:link w:val="HeaderChar"/>
    <w:uiPriority w:val="99"/>
    <w:unhideWhenUsed/>
    <w:rsid w:val="005C45C5"/>
    <w:pPr>
      <w:tabs>
        <w:tab w:val="center" w:pos="4680"/>
        <w:tab w:val="right" w:pos="9360"/>
      </w:tabs>
      <w:spacing w:line="240" w:lineRule="auto"/>
    </w:pPr>
  </w:style>
  <w:style w:type="character" w:customStyle="1" w:styleId="HeaderChar">
    <w:name w:val="Header Char"/>
    <w:basedOn w:val="DefaultParagraphFont"/>
    <w:link w:val="Header"/>
    <w:uiPriority w:val="99"/>
    <w:rsid w:val="005C45C5"/>
  </w:style>
  <w:style w:type="paragraph" w:styleId="Footer">
    <w:name w:val="footer"/>
    <w:basedOn w:val="Normal"/>
    <w:link w:val="FooterChar"/>
    <w:uiPriority w:val="99"/>
    <w:unhideWhenUsed/>
    <w:rsid w:val="005C45C5"/>
    <w:pPr>
      <w:tabs>
        <w:tab w:val="center" w:pos="4680"/>
        <w:tab w:val="right" w:pos="9360"/>
      </w:tabs>
      <w:spacing w:line="240" w:lineRule="auto"/>
    </w:pPr>
  </w:style>
  <w:style w:type="character" w:customStyle="1" w:styleId="FooterChar">
    <w:name w:val="Footer Char"/>
    <w:basedOn w:val="DefaultParagraphFont"/>
    <w:link w:val="Footer"/>
    <w:uiPriority w:val="99"/>
    <w:rsid w:val="005C45C5"/>
  </w:style>
  <w:style w:type="paragraph" w:styleId="NormalWeb">
    <w:name w:val="Normal (Web)"/>
    <w:basedOn w:val="Normal"/>
    <w:uiPriority w:val="99"/>
    <w:semiHidden/>
    <w:unhideWhenUsed/>
    <w:rsid w:val="00816697"/>
    <w:pPr>
      <w:spacing w:before="100" w:beforeAutospacing="1" w:after="100" w:afterAutospacing="1" w:line="240" w:lineRule="auto"/>
    </w:pPr>
    <w:rPr>
      <w:rFonts w:ascii="Times New Roman" w:eastAsia="Times New Roman" w:hAnsi="Times New Roman"/>
    </w:rPr>
  </w:style>
  <w:style w:type="character" w:styleId="FollowedHyperlink">
    <w:name w:val="FollowedHyperlink"/>
    <w:basedOn w:val="DefaultParagraphFont"/>
    <w:uiPriority w:val="99"/>
    <w:semiHidden/>
    <w:unhideWhenUsed/>
    <w:rsid w:val="002B4C49"/>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0185">
      <w:bodyDiv w:val="1"/>
      <w:marLeft w:val="0"/>
      <w:marRight w:val="0"/>
      <w:marTop w:val="0"/>
      <w:marBottom w:val="0"/>
      <w:divBdr>
        <w:top w:val="none" w:sz="0" w:space="0" w:color="auto"/>
        <w:left w:val="none" w:sz="0" w:space="0" w:color="auto"/>
        <w:bottom w:val="none" w:sz="0" w:space="0" w:color="auto"/>
        <w:right w:val="none" w:sz="0" w:space="0" w:color="auto"/>
      </w:divBdr>
    </w:div>
    <w:div w:id="320235189">
      <w:bodyDiv w:val="1"/>
      <w:marLeft w:val="0"/>
      <w:marRight w:val="0"/>
      <w:marTop w:val="0"/>
      <w:marBottom w:val="0"/>
      <w:divBdr>
        <w:top w:val="none" w:sz="0" w:space="0" w:color="auto"/>
        <w:left w:val="none" w:sz="0" w:space="0" w:color="auto"/>
        <w:bottom w:val="none" w:sz="0" w:space="0" w:color="auto"/>
        <w:right w:val="none" w:sz="0" w:space="0" w:color="auto"/>
      </w:divBdr>
    </w:div>
    <w:div w:id="1157380513">
      <w:bodyDiv w:val="1"/>
      <w:marLeft w:val="0"/>
      <w:marRight w:val="0"/>
      <w:marTop w:val="0"/>
      <w:marBottom w:val="0"/>
      <w:divBdr>
        <w:top w:val="none" w:sz="0" w:space="0" w:color="auto"/>
        <w:left w:val="none" w:sz="0" w:space="0" w:color="auto"/>
        <w:bottom w:val="none" w:sz="0" w:space="0" w:color="auto"/>
        <w:right w:val="none" w:sz="0" w:space="0" w:color="auto"/>
      </w:divBdr>
    </w:div>
    <w:div w:id="1434402590">
      <w:bodyDiv w:val="1"/>
      <w:marLeft w:val="0"/>
      <w:marRight w:val="0"/>
      <w:marTop w:val="0"/>
      <w:marBottom w:val="0"/>
      <w:divBdr>
        <w:top w:val="none" w:sz="0" w:space="0" w:color="auto"/>
        <w:left w:val="none" w:sz="0" w:space="0" w:color="auto"/>
        <w:bottom w:val="none" w:sz="0" w:space="0" w:color="auto"/>
        <w:right w:val="none" w:sz="0" w:space="0" w:color="auto"/>
      </w:divBdr>
    </w:div>
    <w:div w:id="1484464124">
      <w:bodyDiv w:val="1"/>
      <w:marLeft w:val="0"/>
      <w:marRight w:val="0"/>
      <w:marTop w:val="0"/>
      <w:marBottom w:val="0"/>
      <w:divBdr>
        <w:top w:val="none" w:sz="0" w:space="0" w:color="auto"/>
        <w:left w:val="none" w:sz="0" w:space="0" w:color="auto"/>
        <w:bottom w:val="none" w:sz="0" w:space="0" w:color="auto"/>
        <w:right w:val="none" w:sz="0" w:space="0" w:color="auto"/>
      </w:divBdr>
    </w:div>
    <w:div w:id="1603412905">
      <w:bodyDiv w:val="1"/>
      <w:marLeft w:val="0"/>
      <w:marRight w:val="0"/>
      <w:marTop w:val="0"/>
      <w:marBottom w:val="0"/>
      <w:divBdr>
        <w:top w:val="none" w:sz="0" w:space="0" w:color="auto"/>
        <w:left w:val="none" w:sz="0" w:space="0" w:color="auto"/>
        <w:bottom w:val="none" w:sz="0" w:space="0" w:color="auto"/>
        <w:right w:val="none" w:sz="0" w:space="0" w:color="auto"/>
      </w:divBdr>
    </w:div>
    <w:div w:id="1667590928">
      <w:bodyDiv w:val="1"/>
      <w:marLeft w:val="0"/>
      <w:marRight w:val="0"/>
      <w:marTop w:val="0"/>
      <w:marBottom w:val="0"/>
      <w:divBdr>
        <w:top w:val="none" w:sz="0" w:space="0" w:color="auto"/>
        <w:left w:val="none" w:sz="0" w:space="0" w:color="auto"/>
        <w:bottom w:val="none" w:sz="0" w:space="0" w:color="auto"/>
        <w:right w:val="none" w:sz="0" w:space="0" w:color="auto"/>
      </w:divBdr>
      <w:divsChild>
        <w:div w:id="418137330">
          <w:marLeft w:val="0"/>
          <w:marRight w:val="0"/>
          <w:marTop w:val="0"/>
          <w:marBottom w:val="0"/>
          <w:divBdr>
            <w:top w:val="single" w:sz="2" w:space="0" w:color="D9D9E3"/>
            <w:left w:val="single" w:sz="2" w:space="0" w:color="D9D9E3"/>
            <w:bottom w:val="single" w:sz="2" w:space="0" w:color="D9D9E3"/>
            <w:right w:val="single" w:sz="2" w:space="0" w:color="D9D9E3"/>
          </w:divBdr>
          <w:divsChild>
            <w:div w:id="1092361188">
              <w:marLeft w:val="0"/>
              <w:marRight w:val="0"/>
              <w:marTop w:val="0"/>
              <w:marBottom w:val="0"/>
              <w:divBdr>
                <w:top w:val="single" w:sz="2" w:space="0" w:color="D9D9E3"/>
                <w:left w:val="single" w:sz="2" w:space="0" w:color="D9D9E3"/>
                <w:bottom w:val="single" w:sz="2" w:space="0" w:color="D9D9E3"/>
                <w:right w:val="single" w:sz="2" w:space="0" w:color="D9D9E3"/>
              </w:divBdr>
              <w:divsChild>
                <w:div w:id="1715037643">
                  <w:marLeft w:val="0"/>
                  <w:marRight w:val="0"/>
                  <w:marTop w:val="0"/>
                  <w:marBottom w:val="0"/>
                  <w:divBdr>
                    <w:top w:val="single" w:sz="2" w:space="0" w:color="D9D9E3"/>
                    <w:left w:val="single" w:sz="2" w:space="0" w:color="D9D9E3"/>
                    <w:bottom w:val="single" w:sz="2" w:space="0" w:color="D9D9E3"/>
                    <w:right w:val="single" w:sz="2" w:space="0" w:color="D9D9E3"/>
                  </w:divBdr>
                  <w:divsChild>
                    <w:div w:id="260645639">
                      <w:marLeft w:val="0"/>
                      <w:marRight w:val="0"/>
                      <w:marTop w:val="0"/>
                      <w:marBottom w:val="0"/>
                      <w:divBdr>
                        <w:top w:val="single" w:sz="2" w:space="0" w:color="D9D9E3"/>
                        <w:left w:val="single" w:sz="2" w:space="0" w:color="D9D9E3"/>
                        <w:bottom w:val="single" w:sz="2" w:space="0" w:color="D9D9E3"/>
                        <w:right w:val="single" w:sz="2" w:space="0" w:color="D9D9E3"/>
                      </w:divBdr>
                      <w:divsChild>
                        <w:div w:id="711466503">
                          <w:marLeft w:val="0"/>
                          <w:marRight w:val="0"/>
                          <w:marTop w:val="0"/>
                          <w:marBottom w:val="0"/>
                          <w:divBdr>
                            <w:top w:val="single" w:sz="2" w:space="0" w:color="D9D9E3"/>
                            <w:left w:val="single" w:sz="2" w:space="0" w:color="D9D9E3"/>
                            <w:bottom w:val="single" w:sz="2" w:space="0" w:color="D9D9E3"/>
                            <w:right w:val="single" w:sz="2" w:space="0" w:color="D9D9E3"/>
                          </w:divBdr>
                          <w:divsChild>
                            <w:div w:id="183803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558127487">
                                  <w:marLeft w:val="0"/>
                                  <w:marRight w:val="0"/>
                                  <w:marTop w:val="0"/>
                                  <w:marBottom w:val="0"/>
                                  <w:divBdr>
                                    <w:top w:val="single" w:sz="2" w:space="0" w:color="D9D9E3"/>
                                    <w:left w:val="single" w:sz="2" w:space="0" w:color="D9D9E3"/>
                                    <w:bottom w:val="single" w:sz="2" w:space="0" w:color="D9D9E3"/>
                                    <w:right w:val="single" w:sz="2" w:space="0" w:color="D9D9E3"/>
                                  </w:divBdr>
                                  <w:divsChild>
                                    <w:div w:id="553615303">
                                      <w:marLeft w:val="0"/>
                                      <w:marRight w:val="0"/>
                                      <w:marTop w:val="0"/>
                                      <w:marBottom w:val="0"/>
                                      <w:divBdr>
                                        <w:top w:val="single" w:sz="2" w:space="0" w:color="D9D9E3"/>
                                        <w:left w:val="single" w:sz="2" w:space="0" w:color="D9D9E3"/>
                                        <w:bottom w:val="single" w:sz="2" w:space="0" w:color="D9D9E3"/>
                                        <w:right w:val="single" w:sz="2" w:space="0" w:color="D9D9E3"/>
                                      </w:divBdr>
                                      <w:divsChild>
                                        <w:div w:id="21328611">
                                          <w:marLeft w:val="0"/>
                                          <w:marRight w:val="0"/>
                                          <w:marTop w:val="0"/>
                                          <w:marBottom w:val="0"/>
                                          <w:divBdr>
                                            <w:top w:val="single" w:sz="2" w:space="0" w:color="D9D9E3"/>
                                            <w:left w:val="single" w:sz="2" w:space="0" w:color="D9D9E3"/>
                                            <w:bottom w:val="single" w:sz="2" w:space="0" w:color="D9D9E3"/>
                                            <w:right w:val="single" w:sz="2" w:space="0" w:color="D9D9E3"/>
                                          </w:divBdr>
                                          <w:divsChild>
                                            <w:div w:id="392655636">
                                              <w:marLeft w:val="0"/>
                                              <w:marRight w:val="0"/>
                                              <w:marTop w:val="0"/>
                                              <w:marBottom w:val="0"/>
                                              <w:divBdr>
                                                <w:top w:val="single" w:sz="2" w:space="0" w:color="D9D9E3"/>
                                                <w:left w:val="single" w:sz="2" w:space="0" w:color="D9D9E3"/>
                                                <w:bottom w:val="single" w:sz="2" w:space="0" w:color="D9D9E3"/>
                                                <w:right w:val="single" w:sz="2" w:space="0" w:color="D9D9E3"/>
                                              </w:divBdr>
                                              <w:divsChild>
                                                <w:div w:id="108279983">
                                                  <w:marLeft w:val="0"/>
                                                  <w:marRight w:val="0"/>
                                                  <w:marTop w:val="0"/>
                                                  <w:marBottom w:val="0"/>
                                                  <w:divBdr>
                                                    <w:top w:val="single" w:sz="2" w:space="0" w:color="D9D9E3"/>
                                                    <w:left w:val="single" w:sz="2" w:space="0" w:color="D9D9E3"/>
                                                    <w:bottom w:val="single" w:sz="2" w:space="0" w:color="D9D9E3"/>
                                                    <w:right w:val="single" w:sz="2" w:space="0" w:color="D9D9E3"/>
                                                  </w:divBdr>
                                                  <w:divsChild>
                                                    <w:div w:id="17905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6051034">
          <w:marLeft w:val="0"/>
          <w:marRight w:val="0"/>
          <w:marTop w:val="0"/>
          <w:marBottom w:val="0"/>
          <w:divBdr>
            <w:top w:val="none" w:sz="0" w:space="0" w:color="auto"/>
            <w:left w:val="none" w:sz="0" w:space="0" w:color="auto"/>
            <w:bottom w:val="none" w:sz="0" w:space="0" w:color="auto"/>
            <w:right w:val="none" w:sz="0" w:space="0" w:color="auto"/>
          </w:divBdr>
        </w:div>
      </w:divsChild>
    </w:div>
    <w:div w:id="1700816128">
      <w:bodyDiv w:val="1"/>
      <w:marLeft w:val="0"/>
      <w:marRight w:val="0"/>
      <w:marTop w:val="0"/>
      <w:marBottom w:val="0"/>
      <w:divBdr>
        <w:top w:val="none" w:sz="0" w:space="0" w:color="auto"/>
        <w:left w:val="none" w:sz="0" w:space="0" w:color="auto"/>
        <w:bottom w:val="none" w:sz="0" w:space="0" w:color="auto"/>
        <w:right w:val="none" w:sz="0" w:space="0" w:color="auto"/>
      </w:divBdr>
    </w:div>
    <w:div w:id="1762726075">
      <w:bodyDiv w:val="1"/>
      <w:marLeft w:val="0"/>
      <w:marRight w:val="0"/>
      <w:marTop w:val="0"/>
      <w:marBottom w:val="0"/>
      <w:divBdr>
        <w:top w:val="none" w:sz="0" w:space="0" w:color="auto"/>
        <w:left w:val="none" w:sz="0" w:space="0" w:color="auto"/>
        <w:bottom w:val="none" w:sz="0" w:space="0" w:color="auto"/>
        <w:right w:val="none" w:sz="0" w:space="0" w:color="auto"/>
      </w:divBdr>
    </w:div>
    <w:div w:id="1886134911">
      <w:bodyDiv w:val="1"/>
      <w:marLeft w:val="0"/>
      <w:marRight w:val="0"/>
      <w:marTop w:val="0"/>
      <w:marBottom w:val="0"/>
      <w:divBdr>
        <w:top w:val="none" w:sz="0" w:space="0" w:color="auto"/>
        <w:left w:val="none" w:sz="0" w:space="0" w:color="auto"/>
        <w:bottom w:val="none" w:sz="0" w:space="0" w:color="auto"/>
        <w:right w:val="none" w:sz="0" w:space="0" w:color="auto"/>
      </w:divBdr>
    </w:div>
    <w:div w:id="2034263703">
      <w:bodyDiv w:val="1"/>
      <w:marLeft w:val="0"/>
      <w:marRight w:val="0"/>
      <w:marTop w:val="0"/>
      <w:marBottom w:val="0"/>
      <w:divBdr>
        <w:top w:val="none" w:sz="0" w:space="0" w:color="auto"/>
        <w:left w:val="none" w:sz="0" w:space="0" w:color="auto"/>
        <w:bottom w:val="none" w:sz="0" w:space="0" w:color="auto"/>
        <w:right w:val="none" w:sz="0" w:space="0" w:color="auto"/>
      </w:divBdr>
    </w:div>
    <w:div w:id="20381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peh\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8</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 Exnicious</dc:creator>
  <cp:lastModifiedBy>hope.huynh88@outlook.com</cp:lastModifiedBy>
  <cp:revision>3</cp:revision>
  <dcterms:created xsi:type="dcterms:W3CDTF">2023-12-18T01:03:00Z</dcterms:created>
  <dcterms:modified xsi:type="dcterms:W3CDTF">2023-12-18T01:04:00Z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